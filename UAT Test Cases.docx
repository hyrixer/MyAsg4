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  <w:bookmarkStart w:id="0" w:name="_GoBack"/>
      <w:bookmarkEnd w:id="0"/>
    </w:p>
    <w:p w:rsidR="004F3654" w:rsidRPr="0091603D" w:rsidRDefault="004F3654" w:rsidP="004F365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&lt;1</w:t>
      </w:r>
      <w:r w:rsidRPr="0091603D">
        <w:rPr>
          <w:rFonts w:ascii="Arial" w:hAnsi="Arial"/>
          <w:b/>
          <w:color w:val="0000FF"/>
          <w:sz w:val="24"/>
          <w:szCs w:val="24"/>
        </w:rPr>
        <w:t>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&lt;Incorrect payout</w:t>
      </w:r>
      <w:r w:rsidRPr="0091603D">
        <w:rPr>
          <w:rFonts w:ascii="Arial" w:hAnsi="Arial"/>
          <w:b/>
          <w:color w:val="0000FF"/>
          <w:sz w:val="24"/>
          <w:szCs w:val="24"/>
        </w:rPr>
        <w:t>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E274A6" w:rsidRPr="0091603D" w:rsidRDefault="004F3654" w:rsidP="004F3654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E274A6">
        <w:rPr>
          <w:rFonts w:ascii="Arial" w:hAnsi="Arial"/>
          <w:sz w:val="20"/>
        </w:rPr>
        <w:t>reproduces the bug that</w:t>
      </w:r>
      <w:r w:rsidR="00F90C08">
        <w:rPr>
          <w:rFonts w:ascii="Arial" w:hAnsi="Arial"/>
          <w:sz w:val="20"/>
        </w:rPr>
        <w:t xml:space="preserve"> occurs</w:t>
      </w:r>
      <w:r w:rsidR="00E274A6">
        <w:rPr>
          <w:rFonts w:ascii="Arial" w:hAnsi="Arial"/>
          <w:sz w:val="20"/>
        </w:rPr>
        <w:t xml:space="preserve"> when a player wins a bet </w:t>
      </w:r>
      <w:r w:rsidR="00F90C08">
        <w:rPr>
          <w:rFonts w:ascii="Arial" w:hAnsi="Arial"/>
          <w:sz w:val="20"/>
        </w:rPr>
        <w:t>with only on</w:t>
      </w:r>
      <w:r w:rsidR="00B928D4">
        <w:rPr>
          <w:rFonts w:ascii="Arial" w:hAnsi="Arial"/>
          <w:sz w:val="20"/>
        </w:rPr>
        <w:t>e</w:t>
      </w:r>
      <w:r w:rsidR="00F90C08">
        <w:rPr>
          <w:rFonts w:ascii="Arial" w:hAnsi="Arial"/>
          <w:sz w:val="20"/>
        </w:rPr>
        <w:t xml:space="preserve"> roll and </w:t>
      </w:r>
      <w:r w:rsidR="00E274A6">
        <w:rPr>
          <w:rFonts w:ascii="Arial" w:hAnsi="Arial"/>
          <w:sz w:val="20"/>
        </w:rPr>
        <w:t>their balance does not increase</w:t>
      </w:r>
    </w:p>
    <w:p w:rsidR="00F90C08" w:rsidRDefault="004F3654" w:rsidP="00F90C0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 w:rsidR="00F90C08">
        <w:rPr>
          <w:rFonts w:ascii="Arial" w:hAnsi="Arial"/>
          <w:sz w:val="20"/>
        </w:rPr>
        <w:t xml:space="preserve"> </w:t>
      </w:r>
    </w:p>
    <w:p w:rsidR="00D10EA8" w:rsidRPr="00D10EA8" w:rsidRDefault="00F90C08" w:rsidP="00D10EA8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balance &gt; limit</w:t>
      </w:r>
    </w:p>
    <w:p w:rsidR="00F90C08" w:rsidRPr="00B928D4" w:rsidRDefault="00F90C08" w:rsidP="00B928D4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pick = only 1 roll</w:t>
      </w:r>
    </w:p>
    <w:p w:rsidR="00F90C08" w:rsidRPr="0091603D" w:rsidRDefault="00F90C08" w:rsidP="004F3654">
      <w:pPr>
        <w:pStyle w:val="bp"/>
        <w:spacing w:before="0" w:after="0"/>
        <w:rPr>
          <w:rFonts w:ascii="Arial" w:hAnsi="Arial"/>
          <w:sz w:val="20"/>
        </w:rPr>
      </w:pPr>
    </w:p>
    <w:p w:rsidR="004F3654" w:rsidRDefault="004F3654" w:rsidP="004F3654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</w:p>
    <w:p w:rsidR="00D10EA8" w:rsidRPr="0091603D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balance after win is not more than balance before bet.</w:t>
      </w:r>
    </w:p>
    <w:p w:rsidR="00D10EA8" w:rsidRDefault="004F3654" w:rsidP="00D10EA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="00D10EA8">
        <w:rPr>
          <w:rFonts w:ascii="Arial" w:hAnsi="Arial"/>
          <w:sz w:val="20"/>
        </w:rPr>
        <w:t xml:space="preserve">: 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balance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pick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bet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limit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roll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game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winnings</w:t>
      </w:r>
    </w:p>
    <w:p w:rsidR="00D10EA8" w:rsidRDefault="00D10EA8" w:rsidP="00D10EA8">
      <w:pPr>
        <w:pStyle w:val="bp"/>
        <w:spacing w:before="0" w:after="0"/>
        <w:rPr>
          <w:rFonts w:ascii="Arial" w:hAnsi="Arial"/>
          <w:sz w:val="20"/>
        </w:rPr>
      </w:pPr>
    </w:p>
    <w:p w:rsidR="00D10EA8" w:rsidRPr="0091603D" w:rsidRDefault="00D10EA8" w:rsidP="00D10EA8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&lt;2</w:t>
      </w:r>
      <w:r w:rsidRPr="0091603D">
        <w:rPr>
          <w:rFonts w:ascii="Arial" w:hAnsi="Arial"/>
          <w:b/>
          <w:color w:val="0000FF"/>
          <w:sz w:val="24"/>
          <w:szCs w:val="24"/>
        </w:rPr>
        <w:t>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="00AD5BCD">
        <w:rPr>
          <w:rFonts w:ascii="Arial" w:hAnsi="Arial"/>
          <w:b/>
          <w:color w:val="0000FF"/>
          <w:sz w:val="24"/>
          <w:szCs w:val="24"/>
        </w:rPr>
        <w:t>&lt;player cannot reach betting limit</w:t>
      </w:r>
      <w:r w:rsidRPr="0091603D">
        <w:rPr>
          <w:rFonts w:ascii="Arial" w:hAnsi="Arial"/>
          <w:b/>
          <w:color w:val="0000FF"/>
          <w:sz w:val="24"/>
          <w:szCs w:val="24"/>
        </w:rPr>
        <w:t>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D10EA8" w:rsidRPr="0091603D" w:rsidRDefault="00D10EA8" w:rsidP="00D10EA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="00AD5BCD">
        <w:rPr>
          <w:rFonts w:ascii="Arial" w:hAnsi="Arial"/>
          <w:sz w:val="20"/>
        </w:rPr>
        <w:t xml:space="preserve">when the limit is set to 0, the games will still end when the player has 5 left. Reproduces this behavior. </w:t>
      </w:r>
    </w:p>
    <w:p w:rsidR="00D10EA8" w:rsidRDefault="00D10EA8" w:rsidP="00D10EA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</w:t>
      </w:r>
    </w:p>
    <w:p w:rsidR="00D10EA8" w:rsidRDefault="00D10EA8" w:rsidP="00D10EA8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balance &gt; limit</w:t>
      </w:r>
    </w:p>
    <w:p w:rsidR="00AD5BCD" w:rsidRDefault="00AD5BCD" w:rsidP="00D10EA8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limit = 0</w:t>
      </w:r>
    </w:p>
    <w:p w:rsidR="00AD5BCD" w:rsidRPr="00D10EA8" w:rsidRDefault="00AD5BCD" w:rsidP="00D10EA8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balance = 5</w:t>
      </w:r>
    </w:p>
    <w:p w:rsidR="00D10EA8" w:rsidRPr="00AD5BCD" w:rsidRDefault="00D10EA8" w:rsidP="00AD5BCD">
      <w:pPr>
        <w:pStyle w:val="bp"/>
        <w:spacing w:before="0" w:after="0"/>
        <w:ind w:left="720"/>
        <w:rPr>
          <w:rFonts w:ascii="Arial" w:hAnsi="Arial"/>
          <w:sz w:val="20"/>
        </w:rPr>
      </w:pPr>
    </w:p>
    <w:p w:rsidR="00D10EA8" w:rsidRPr="0091603D" w:rsidRDefault="00D10EA8" w:rsidP="00D10EA8">
      <w:pPr>
        <w:pStyle w:val="bp"/>
        <w:spacing w:before="0" w:after="0"/>
        <w:rPr>
          <w:rFonts w:ascii="Arial" w:hAnsi="Arial"/>
          <w:sz w:val="20"/>
        </w:rPr>
      </w:pPr>
    </w:p>
    <w:p w:rsidR="00D10EA8" w:rsidRDefault="00D10EA8" w:rsidP="00D10EA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</w:p>
    <w:p w:rsidR="00D10EA8" w:rsidRPr="0091603D" w:rsidRDefault="00AD5BCD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Game will end with the player still on 5 instead of playing to 0</w:t>
      </w:r>
      <w:r w:rsidR="00B928D4">
        <w:rPr>
          <w:rFonts w:ascii="Arial" w:hAnsi="Arial"/>
          <w:sz w:val="20"/>
        </w:rPr>
        <w:t xml:space="preserve"> if the bug is present</w:t>
      </w:r>
    </w:p>
    <w:p w:rsidR="00D10EA8" w:rsidRDefault="00D10EA8" w:rsidP="00D10EA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>
        <w:rPr>
          <w:rFonts w:ascii="Arial" w:hAnsi="Arial"/>
          <w:sz w:val="20"/>
        </w:rPr>
        <w:t xml:space="preserve">: 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balance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pick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bet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limit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roll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game</w:t>
      </w:r>
    </w:p>
    <w:p w:rsidR="00D10EA8" w:rsidRDefault="00D10EA8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winnings</w:t>
      </w:r>
    </w:p>
    <w:p w:rsidR="00AD5BCD" w:rsidRDefault="00AD5BCD" w:rsidP="00D10EA8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game state</w:t>
      </w:r>
    </w:p>
    <w:p w:rsidR="00D10EA8" w:rsidRDefault="00D10EA8" w:rsidP="00D10EA8">
      <w:pPr>
        <w:pStyle w:val="bp"/>
        <w:spacing w:before="0" w:after="0"/>
        <w:rPr>
          <w:rFonts w:ascii="Arial" w:hAnsi="Arial"/>
          <w:sz w:val="20"/>
        </w:rPr>
      </w:pPr>
    </w:p>
    <w:p w:rsidR="00AD5BCD" w:rsidRPr="0091603D" w:rsidRDefault="00AD5BCD" w:rsidP="00AD5BC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lastRenderedPageBreak/>
        <w:t>&lt;3</w:t>
      </w:r>
      <w:r w:rsidRPr="0091603D">
        <w:rPr>
          <w:rFonts w:ascii="Arial" w:hAnsi="Arial"/>
          <w:b/>
          <w:color w:val="0000FF"/>
          <w:sz w:val="24"/>
          <w:szCs w:val="24"/>
        </w:rPr>
        <w:t>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&lt;odd in the game do not appear to be correct</w:t>
      </w:r>
      <w:r w:rsidRPr="0091603D">
        <w:rPr>
          <w:rFonts w:ascii="Arial" w:hAnsi="Arial"/>
          <w:b/>
          <w:color w:val="0000FF"/>
          <w:sz w:val="24"/>
          <w:szCs w:val="24"/>
        </w:rPr>
        <w:t>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AD5BCD" w:rsidRPr="0091603D" w:rsidRDefault="00AD5BCD" w:rsidP="00AD5BC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>
        <w:rPr>
          <w:rFonts w:ascii="Arial" w:hAnsi="Arial"/>
          <w:sz w:val="20"/>
        </w:rPr>
        <w:t xml:space="preserve">: the test case will run the program and trace the number of wins and losses to determine a ratio. If the bug is </w:t>
      </w:r>
      <w:proofErr w:type="gramStart"/>
      <w:r>
        <w:rPr>
          <w:rFonts w:ascii="Arial" w:hAnsi="Arial"/>
          <w:sz w:val="20"/>
        </w:rPr>
        <w:t>present</w:t>
      </w:r>
      <w:proofErr w:type="gramEnd"/>
      <w:r>
        <w:rPr>
          <w:rFonts w:ascii="Arial" w:hAnsi="Arial"/>
          <w:sz w:val="20"/>
        </w:rPr>
        <w:t xml:space="preserve"> the</w:t>
      </w:r>
      <w:r w:rsidR="00332F66">
        <w:rPr>
          <w:rFonts w:ascii="Arial" w:hAnsi="Arial"/>
          <w:sz w:val="20"/>
        </w:rPr>
        <w:t xml:space="preserve"> ratio will not be equal to 0.42. The test case will run a number of iterations of the program to work out if the ratio is consistent. </w:t>
      </w:r>
    </w:p>
    <w:p w:rsidR="00AD5BCD" w:rsidRDefault="00AD5BCD" w:rsidP="00AD5BC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</w:t>
      </w:r>
    </w:p>
    <w:p w:rsidR="00AD5BCD" w:rsidRPr="00AD5BCD" w:rsidRDefault="00AD5BCD" w:rsidP="00AD5BCD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balance &gt; limit</w:t>
      </w:r>
    </w:p>
    <w:p w:rsidR="00AD5BCD" w:rsidRPr="0091603D" w:rsidRDefault="00AD5BCD" w:rsidP="00AD5BCD">
      <w:pPr>
        <w:pStyle w:val="bp"/>
        <w:spacing w:before="0" w:after="0"/>
        <w:rPr>
          <w:rFonts w:ascii="Arial" w:hAnsi="Arial"/>
          <w:sz w:val="20"/>
        </w:rPr>
      </w:pPr>
    </w:p>
    <w:p w:rsidR="00AD5BCD" w:rsidRDefault="00AD5BCD" w:rsidP="00AD5BC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Game will end and the ratio of wins and losses will be printed to the display.</w:t>
      </w:r>
    </w:p>
    <w:p w:rsidR="00B928D4" w:rsidRDefault="00B928D4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The win/loss ratio will not consistently be ~0.42 if the bug is present</w:t>
      </w:r>
    </w:p>
    <w:p w:rsidR="00AD5BCD" w:rsidRPr="0091603D" w:rsidRDefault="00AD5BCD" w:rsidP="00AD5BC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</w:rPr>
        <w:t xml:space="preserve"> </w:t>
      </w:r>
    </w:p>
    <w:p w:rsidR="00AD5BCD" w:rsidRDefault="00AD5BCD" w:rsidP="00AD5BC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>
        <w:rPr>
          <w:rFonts w:ascii="Arial" w:hAnsi="Arial"/>
          <w:sz w:val="20"/>
        </w:rPr>
        <w:t xml:space="preserve">: 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Balance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pick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bet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limit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roll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game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winnings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game state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win/loss ratio</w:t>
      </w:r>
    </w:p>
    <w:p w:rsidR="00AD5BCD" w:rsidRDefault="00AD5BCD" w:rsidP="00D10EA8">
      <w:pPr>
        <w:pStyle w:val="bp"/>
        <w:spacing w:before="0" w:after="0"/>
        <w:rPr>
          <w:rFonts w:ascii="Arial" w:hAnsi="Arial"/>
          <w:sz w:val="20"/>
        </w:rPr>
      </w:pPr>
    </w:p>
    <w:p w:rsidR="00AD5BCD" w:rsidRPr="0091603D" w:rsidRDefault="00AD5BCD" w:rsidP="00AD5BC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&lt;4</w:t>
      </w:r>
      <w:r w:rsidRPr="0091603D">
        <w:rPr>
          <w:rFonts w:ascii="Arial" w:hAnsi="Arial"/>
          <w:b/>
          <w:color w:val="0000FF"/>
          <w:sz w:val="24"/>
          <w:szCs w:val="24"/>
        </w:rPr>
        <w:t>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>
        <w:rPr>
          <w:rFonts w:ascii="Arial" w:hAnsi="Arial"/>
          <w:b/>
          <w:color w:val="0000FF"/>
          <w:sz w:val="24"/>
          <w:szCs w:val="24"/>
        </w:rPr>
        <w:t>&lt;Game does not randomize winning rolls&gt;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AD5BCD" w:rsidRPr="0091603D" w:rsidRDefault="00AD5BCD" w:rsidP="00AD5BC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>
        <w:rPr>
          <w:rFonts w:ascii="Arial" w:hAnsi="Arial"/>
          <w:sz w:val="20"/>
        </w:rPr>
        <w:t xml:space="preserve">The game appears to be selecting the same rolls every game. Randomizing them once at the start of the program and using the result for the remainder. </w:t>
      </w:r>
    </w:p>
    <w:p w:rsidR="00AD5BCD" w:rsidRDefault="00AD5BCD" w:rsidP="00AD5BC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>:</w:t>
      </w:r>
      <w:r>
        <w:rPr>
          <w:rFonts w:ascii="Arial" w:hAnsi="Arial"/>
          <w:sz w:val="20"/>
        </w:rPr>
        <w:t xml:space="preserve"> </w:t>
      </w:r>
    </w:p>
    <w:p w:rsidR="007755BF" w:rsidRDefault="007755BF" w:rsidP="007755BF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game at start.</w:t>
      </w:r>
    </w:p>
    <w:p w:rsidR="00AD5BCD" w:rsidRPr="007755BF" w:rsidRDefault="007755BF" w:rsidP="007755BF">
      <w:pPr>
        <w:pStyle w:val="bp"/>
        <w:numPr>
          <w:ilvl w:val="0"/>
          <w:numId w:val="34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Rolls selected.</w:t>
      </w:r>
      <w:r w:rsidR="00FE5896">
        <w:rPr>
          <w:rFonts w:ascii="Arial" w:hAnsi="Arial"/>
          <w:sz w:val="20"/>
        </w:rPr>
        <w:t xml:space="preserve"> </w:t>
      </w:r>
    </w:p>
    <w:p w:rsidR="00AD5BCD" w:rsidRPr="0091603D" w:rsidRDefault="00AD5BCD" w:rsidP="00AD5BCD">
      <w:pPr>
        <w:pStyle w:val="bp"/>
        <w:spacing w:before="0" w:after="0"/>
        <w:rPr>
          <w:rFonts w:ascii="Arial" w:hAnsi="Arial"/>
          <w:sz w:val="20"/>
        </w:rPr>
      </w:pPr>
    </w:p>
    <w:p w:rsidR="00AD5BCD" w:rsidRDefault="00AD5BCD" w:rsidP="00AD5BC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>:</w:t>
      </w:r>
    </w:p>
    <w:p w:rsidR="00AD5BCD" w:rsidRPr="0091603D" w:rsidRDefault="00FE5896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all winning rolls will be the same if bug is present.</w:t>
      </w:r>
    </w:p>
    <w:p w:rsidR="00AD5BCD" w:rsidRDefault="00AD5BCD" w:rsidP="00AD5BC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>
        <w:rPr>
          <w:rFonts w:ascii="Arial" w:hAnsi="Arial"/>
          <w:sz w:val="20"/>
        </w:rPr>
        <w:t xml:space="preserve">: 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balance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pick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bet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limit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roll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game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t>winnings</w:t>
      </w:r>
    </w:p>
    <w:p w:rsidR="00AD5BCD" w:rsidRDefault="00AD5BCD" w:rsidP="00AD5BCD">
      <w:pPr>
        <w:pStyle w:val="bp"/>
        <w:numPr>
          <w:ilvl w:val="0"/>
          <w:numId w:val="35"/>
        </w:numPr>
        <w:spacing w:before="0" w:after="0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game state</w:t>
      </w:r>
    </w:p>
    <w:p w:rsidR="00AD5BCD" w:rsidRPr="00D10EA8" w:rsidRDefault="00AD5BCD" w:rsidP="00D10EA8">
      <w:pPr>
        <w:pStyle w:val="bp"/>
        <w:spacing w:before="0" w:after="0"/>
        <w:rPr>
          <w:rFonts w:ascii="Arial" w:hAnsi="Arial"/>
          <w:sz w:val="20"/>
        </w:rPr>
      </w:pPr>
    </w:p>
    <w:sectPr w:rsidR="00AD5BCD" w:rsidRPr="00D10EA8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BF6" w:rsidRDefault="00194BF6">
      <w:r>
        <w:separator/>
      </w:r>
    </w:p>
  </w:endnote>
  <w:endnote w:type="continuationSeparator" w:id="0">
    <w:p w:rsidR="00194BF6" w:rsidRDefault="00194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945D74">
      <w:rPr>
        <w:noProof/>
        <w:sz w:val="20"/>
      </w:rPr>
      <w:t>3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945D74">
      <w:rPr>
        <w:noProof/>
        <w:sz w:val="20"/>
      </w:rPr>
      <w:t>3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BF6" w:rsidRDefault="00194BF6">
      <w:r>
        <w:separator/>
      </w:r>
    </w:p>
  </w:footnote>
  <w:footnote w:type="continuationSeparator" w:id="0">
    <w:p w:rsidR="00194BF6" w:rsidRDefault="00194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Pr="00B42548" w:rsidRDefault="00B4254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>&lt;</w:t>
    </w:r>
    <w:proofErr w:type="spellStart"/>
    <w:r w:rsidR="004F3654">
      <w:rPr>
        <w:b/>
        <w:sz w:val="28"/>
      </w:rPr>
      <w:t>CrownAndAnchorGame</w:t>
    </w:r>
    <w:proofErr w:type="spellEnd"/>
    <w:r>
      <w:rPr>
        <w:b/>
        <w:sz w:val="28"/>
      </w:rPr>
      <w:t xml:space="preserve">&gt; </w:t>
    </w:r>
    <w:r w:rsidR="00B468D4">
      <w:rPr>
        <w:b/>
        <w:sz w:val="28"/>
      </w:rPr>
      <w:t>Test Case</w:t>
    </w:r>
    <w:r>
      <w:rPr>
        <w:b/>
        <w:sz w:val="28"/>
      </w:rPr>
      <w:t>s: &lt;</w:t>
    </w:r>
    <w:r w:rsidRPr="00B42548">
      <w:rPr>
        <w:b/>
        <w:i/>
        <w:sz w:val="28"/>
      </w:rPr>
      <w:t>optional</w:t>
    </w:r>
    <w:r>
      <w:rPr>
        <w:b/>
        <w:sz w:val="28"/>
      </w:rPr>
      <w:t>: use-case name&gt;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39F2AB9"/>
    <w:multiLevelType w:val="hybridMultilevel"/>
    <w:tmpl w:val="893C2C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75552"/>
    <w:multiLevelType w:val="hybridMultilevel"/>
    <w:tmpl w:val="720A80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0F65518"/>
    <w:multiLevelType w:val="hybridMultilevel"/>
    <w:tmpl w:val="7AF43F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9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18"/>
  </w:num>
  <w:num w:numId="4">
    <w:abstractNumId w:val="14"/>
  </w:num>
  <w:num w:numId="5">
    <w:abstractNumId w:val="22"/>
  </w:num>
  <w:num w:numId="6">
    <w:abstractNumId w:val="21"/>
  </w:num>
  <w:num w:numId="7">
    <w:abstractNumId w:val="7"/>
  </w:num>
  <w:num w:numId="8">
    <w:abstractNumId w:val="20"/>
  </w:num>
  <w:num w:numId="9">
    <w:abstractNumId w:val="25"/>
  </w:num>
  <w:num w:numId="10">
    <w:abstractNumId w:val="1"/>
  </w:num>
  <w:num w:numId="11">
    <w:abstractNumId w:val="3"/>
  </w:num>
  <w:num w:numId="12">
    <w:abstractNumId w:val="32"/>
  </w:num>
  <w:num w:numId="13">
    <w:abstractNumId w:val="6"/>
  </w:num>
  <w:num w:numId="14">
    <w:abstractNumId w:val="0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4"/>
  </w:num>
  <w:num w:numId="20">
    <w:abstractNumId w:val="14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5"/>
  </w:num>
  <w:num w:numId="24">
    <w:abstractNumId w:val="17"/>
  </w:num>
  <w:num w:numId="25">
    <w:abstractNumId w:val="2"/>
  </w:num>
  <w:num w:numId="26">
    <w:abstractNumId w:val="23"/>
  </w:num>
  <w:num w:numId="27">
    <w:abstractNumId w:val="31"/>
  </w:num>
  <w:num w:numId="28">
    <w:abstractNumId w:val="19"/>
  </w:num>
  <w:num w:numId="29">
    <w:abstractNumId w:val="30"/>
  </w:num>
  <w:num w:numId="30">
    <w:abstractNumId w:val="10"/>
  </w:num>
  <w:num w:numId="31">
    <w:abstractNumId w:val="11"/>
  </w:num>
  <w:num w:numId="32">
    <w:abstractNumId w:val="9"/>
  </w:num>
  <w:num w:numId="33">
    <w:abstractNumId w:val="16"/>
  </w:num>
  <w:num w:numId="34">
    <w:abstractNumId w:val="12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4BF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32F66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6CDE"/>
    <w:rsid w:val="0046703C"/>
    <w:rsid w:val="004A0610"/>
    <w:rsid w:val="004A279E"/>
    <w:rsid w:val="004A4B81"/>
    <w:rsid w:val="004A71EF"/>
    <w:rsid w:val="004D1C11"/>
    <w:rsid w:val="004E420D"/>
    <w:rsid w:val="004F3654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A40E9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755BF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3732D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45D74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BCD"/>
    <w:rsid w:val="00B12289"/>
    <w:rsid w:val="00B137E9"/>
    <w:rsid w:val="00B3013D"/>
    <w:rsid w:val="00B3144A"/>
    <w:rsid w:val="00B42548"/>
    <w:rsid w:val="00B468D4"/>
    <w:rsid w:val="00B5620B"/>
    <w:rsid w:val="00B928D4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10EA8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4A6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90C08"/>
    <w:rsid w:val="00FC1914"/>
    <w:rsid w:val="00FC58BC"/>
    <w:rsid w:val="00FE5896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3760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Sam Mcgann</cp:lastModifiedBy>
  <cp:revision>8</cp:revision>
  <cp:lastPrinted>2003-10-05T22:49:00Z</cp:lastPrinted>
  <dcterms:created xsi:type="dcterms:W3CDTF">2015-10-08T08:29:00Z</dcterms:created>
  <dcterms:modified xsi:type="dcterms:W3CDTF">2015-10-15T04:20:00Z</dcterms:modified>
</cp:coreProperties>
</file>