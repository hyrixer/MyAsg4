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013B2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Betting limit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013B2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013B23" w:rsidP="00013B23">
            <w:pPr>
              <w:pStyle w:val="bp"/>
              <w:ind w:left="-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test will reproduce the bug which been reported in which the player is unable to reach the betting limit and instead is stopped with 5 left as their balance.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7DA3" w:rsidRPr="00D10EA8" w:rsidRDefault="007A7DA3" w:rsidP="007A7DA3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balance &gt; limit</w:t>
            </w:r>
          </w:p>
          <w:p w:rsidR="00E303EF" w:rsidRDefault="00013B23" w:rsidP="007A7DA3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limit = 0</w:t>
            </w:r>
          </w:p>
          <w:p w:rsidR="00013B23" w:rsidRPr="007A7DA3" w:rsidRDefault="00013B23" w:rsidP="007A7DA3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balance &gt; 5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3B23" w:rsidRPr="0091603D" w:rsidRDefault="00013B23" w:rsidP="00013B23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Game will end with the player still on 5 instead of playing to 0 if the bug is present</w:t>
            </w:r>
          </w:p>
          <w:p w:rsidR="00E303EF" w:rsidRDefault="00013B23" w:rsidP="007A7DA3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Balance &gt; limit</w:t>
            </w:r>
          </w:p>
          <w:p w:rsidR="00013B23" w:rsidRPr="007A7DA3" w:rsidRDefault="00013B23" w:rsidP="007A7DA3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A7DA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Make bet</w:t>
            </w:r>
          </w:p>
        </w:tc>
        <w:tc>
          <w:tcPr>
            <w:tcW w:w="5596" w:type="dxa"/>
          </w:tcPr>
          <w:p w:rsidR="007A7DA3" w:rsidRDefault="007A7DA3" w:rsidP="007A7DA3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Bet is taken from balance</w:t>
            </w:r>
          </w:p>
          <w:p w:rsidR="007A7DA3" w:rsidRDefault="007A7DA3" w:rsidP="007A7DA3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Pick is set 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A7D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Roll dice </w:t>
            </w:r>
          </w:p>
        </w:tc>
        <w:tc>
          <w:tcPr>
            <w:tcW w:w="5596" w:type="dxa"/>
          </w:tcPr>
          <w:p w:rsidR="00DF1585" w:rsidRDefault="007A7DA3" w:rsidP="007A7DA3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The 3 rolls are set</w:t>
            </w:r>
          </w:p>
          <w:p w:rsidR="007A7DA3" w:rsidRDefault="007A7DA3" w:rsidP="007A7DA3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Pick = only 1 roll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013B2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loss</w:t>
            </w:r>
            <w:r w:rsidR="007A7DA3">
              <w:rPr>
                <w:sz w:val="24"/>
              </w:rPr>
              <w:t xml:space="preserve"> bet</w:t>
            </w:r>
            <w:r>
              <w:rPr>
                <w:sz w:val="24"/>
              </w:rPr>
              <w:t xml:space="preserve"> (balance reaches 5)</w:t>
            </w:r>
          </w:p>
        </w:tc>
        <w:tc>
          <w:tcPr>
            <w:tcW w:w="5596" w:type="dxa"/>
          </w:tcPr>
          <w:p w:rsidR="00DF1585" w:rsidRDefault="00013B23" w:rsidP="007A7DA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Loss </w:t>
            </w:r>
            <w:r w:rsidR="007A7DA3">
              <w:rPr>
                <w:sz w:val="24"/>
              </w:rPr>
              <w:t>is true,</w:t>
            </w:r>
          </w:p>
          <w:p w:rsidR="007A7DA3" w:rsidRDefault="006B5EF6" w:rsidP="007A7DA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Balance</w:t>
            </w:r>
            <w:r w:rsidR="00013B23">
              <w:rPr>
                <w:sz w:val="24"/>
              </w:rPr>
              <w:t xml:space="preserve"> = 5</w:t>
            </w:r>
          </w:p>
          <w:p w:rsidR="00013B23" w:rsidRDefault="00013B23" w:rsidP="007A7DA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Game state = end</w:t>
            </w:r>
          </w:p>
          <w:p w:rsidR="00013B23" w:rsidRDefault="00013B23" w:rsidP="00013B2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Balance &gt; limit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1917"/>
        <w:gridCol w:w="2160"/>
        <w:gridCol w:w="2151"/>
        <w:gridCol w:w="2151"/>
        <w:gridCol w:w="2151"/>
      </w:tblGrid>
      <w:tr w:rsidR="00780A9A" w:rsidRPr="003F7E88" w:rsidTr="00B94D86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rPr>
                <w:b/>
                <w:color w:val="0000FF"/>
              </w:rPr>
            </w:pPr>
            <w:r>
              <w:rPr>
                <w:b/>
              </w:rPr>
              <w:t>Conditions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Buggy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Bug fixed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166B79" w:rsidRDefault="00F7781F" w:rsidP="00572CE5">
            <w:pPr>
              <w:pStyle w:val="bp"/>
              <w:spacing w:before="0" w:after="0"/>
            </w:pPr>
            <w:r w:rsidRPr="00166B79">
              <w:t>Balance &gt; limit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166B79" w:rsidRDefault="00B9061B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166B79" w:rsidRDefault="002B3904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B94D86">
        <w:tc>
          <w:tcPr>
            <w:tcW w:w="2422" w:type="dxa"/>
            <w:shd w:val="clear" w:color="auto" w:fill="E0E0E0"/>
          </w:tcPr>
          <w:p w:rsidR="00780A9A" w:rsidRPr="00166B79" w:rsidRDefault="00013B23" w:rsidP="00572CE5">
            <w:pPr>
              <w:pStyle w:val="bp"/>
              <w:spacing w:before="0" w:after="0"/>
            </w:pPr>
            <w:r>
              <w:t>Limit = 0</w:t>
            </w:r>
          </w:p>
        </w:tc>
        <w:tc>
          <w:tcPr>
            <w:tcW w:w="1916" w:type="dxa"/>
            <w:shd w:val="clear" w:color="auto" w:fill="auto"/>
          </w:tcPr>
          <w:p w:rsidR="00780A9A" w:rsidRPr="00166B79" w:rsidRDefault="00B9061B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3" w:type="dxa"/>
            <w:shd w:val="clear" w:color="auto" w:fill="auto"/>
          </w:tcPr>
          <w:p w:rsidR="00780A9A" w:rsidRPr="00166B79" w:rsidRDefault="002B3904" w:rsidP="00572CE5">
            <w:pPr>
              <w:pStyle w:val="bp"/>
              <w:spacing w:before="0" w:after="0"/>
            </w:pPr>
            <w:r>
              <w:t>Y</w:t>
            </w:r>
            <w:bookmarkStart w:id="0" w:name="_GoBack"/>
            <w:bookmarkEnd w:id="0"/>
          </w:p>
        </w:tc>
        <w:tc>
          <w:tcPr>
            <w:tcW w:w="2153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013B23" w:rsidTr="00B94D86">
        <w:tc>
          <w:tcPr>
            <w:tcW w:w="2422" w:type="dxa"/>
            <w:shd w:val="clear" w:color="auto" w:fill="E0E0E0"/>
          </w:tcPr>
          <w:p w:rsidR="00013B23" w:rsidRDefault="00013B23" w:rsidP="00572CE5">
            <w:pPr>
              <w:pStyle w:val="bp"/>
              <w:spacing w:before="0" w:after="0"/>
            </w:pPr>
            <w:r>
              <w:t>Balance = limit + bet</w:t>
            </w:r>
          </w:p>
        </w:tc>
        <w:tc>
          <w:tcPr>
            <w:tcW w:w="1916" w:type="dxa"/>
            <w:shd w:val="clear" w:color="auto" w:fill="auto"/>
          </w:tcPr>
          <w:p w:rsidR="00013B23" w:rsidRDefault="00013B2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3" w:type="dxa"/>
            <w:shd w:val="clear" w:color="auto" w:fill="auto"/>
          </w:tcPr>
          <w:p w:rsidR="00013B23" w:rsidRPr="00166B79" w:rsidRDefault="00013B2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3" w:type="dxa"/>
            <w:shd w:val="clear" w:color="auto" w:fill="auto"/>
          </w:tcPr>
          <w:p w:rsidR="00013B23" w:rsidRDefault="00013B23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013B23" w:rsidRDefault="00013B23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013B23" w:rsidRDefault="00013B23" w:rsidP="00572CE5">
            <w:pPr>
              <w:pStyle w:val="bp"/>
              <w:spacing w:before="0" w:after="0"/>
            </w:pPr>
          </w:p>
        </w:tc>
      </w:tr>
      <w:tr w:rsidR="00572CE5" w:rsidTr="00B94D86">
        <w:tc>
          <w:tcPr>
            <w:tcW w:w="2422" w:type="dxa"/>
            <w:shd w:val="clear" w:color="auto" w:fill="E0E0E0"/>
          </w:tcPr>
          <w:p w:rsidR="0093214E" w:rsidRPr="00B94D86" w:rsidRDefault="00B94D86" w:rsidP="00B9061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Actions:</w:t>
            </w:r>
          </w:p>
        </w:tc>
        <w:tc>
          <w:tcPr>
            <w:tcW w:w="1916" w:type="dxa"/>
            <w:shd w:val="clear" w:color="auto" w:fill="auto"/>
          </w:tcPr>
          <w:p w:rsidR="0093214E" w:rsidRPr="00166B79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Pr="00166B79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B94D86" w:rsidTr="00B94D86">
        <w:tc>
          <w:tcPr>
            <w:tcW w:w="2422" w:type="dxa"/>
            <w:shd w:val="clear" w:color="auto" w:fill="E0E0E0"/>
          </w:tcPr>
          <w:p w:rsidR="00B94D86" w:rsidRPr="00B94D86" w:rsidRDefault="00013B23" w:rsidP="00B9061B">
            <w:pPr>
              <w:pStyle w:val="bp"/>
              <w:spacing w:before="0" w:after="0"/>
            </w:pPr>
            <w:r>
              <w:t>Game ends</w:t>
            </w:r>
          </w:p>
        </w:tc>
        <w:tc>
          <w:tcPr>
            <w:tcW w:w="1916" w:type="dxa"/>
            <w:shd w:val="clear" w:color="auto" w:fill="auto"/>
          </w:tcPr>
          <w:p w:rsidR="00B94D86" w:rsidRPr="00166B79" w:rsidRDefault="00013B2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3" w:type="dxa"/>
            <w:shd w:val="clear" w:color="auto" w:fill="auto"/>
          </w:tcPr>
          <w:p w:rsidR="00B94D86" w:rsidRPr="00166B79" w:rsidRDefault="00013B23" w:rsidP="00572CE5">
            <w:pPr>
              <w:pStyle w:val="bp"/>
              <w:spacing w:before="0" w:after="0"/>
            </w:pPr>
            <w:r>
              <w:t>N</w:t>
            </w: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  <w:tr w:rsidR="00B94D86" w:rsidTr="00B94D86">
        <w:tc>
          <w:tcPr>
            <w:tcW w:w="2422" w:type="dxa"/>
            <w:shd w:val="clear" w:color="auto" w:fill="E0E0E0"/>
          </w:tcPr>
          <w:p w:rsidR="00B94D86" w:rsidRDefault="00B94D86" w:rsidP="00B9061B">
            <w:pPr>
              <w:pStyle w:val="bp"/>
              <w:spacing w:before="0" w:after="0"/>
            </w:pPr>
            <w:r>
              <w:t xml:space="preserve">Balance </w:t>
            </w:r>
            <w:r w:rsidR="00013B23">
              <w:t>&gt; limit</w:t>
            </w:r>
          </w:p>
        </w:tc>
        <w:tc>
          <w:tcPr>
            <w:tcW w:w="1916" w:type="dxa"/>
            <w:shd w:val="clear" w:color="auto" w:fill="auto"/>
          </w:tcPr>
          <w:p w:rsidR="00B94D86" w:rsidRDefault="00013B2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3" w:type="dxa"/>
            <w:shd w:val="clear" w:color="auto" w:fill="auto"/>
          </w:tcPr>
          <w:p w:rsidR="00B94D86" w:rsidRPr="00166B79" w:rsidRDefault="00013B23" w:rsidP="00572CE5">
            <w:pPr>
              <w:pStyle w:val="bp"/>
              <w:spacing w:before="0" w:after="0"/>
            </w:pPr>
            <w:r>
              <w:t>N</w:t>
            </w: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  <w:tr w:rsidR="00B94D86" w:rsidTr="00B94D86">
        <w:tc>
          <w:tcPr>
            <w:tcW w:w="2422" w:type="dxa"/>
            <w:shd w:val="clear" w:color="auto" w:fill="E0E0E0"/>
          </w:tcPr>
          <w:p w:rsidR="00B94D86" w:rsidRDefault="00013B23" w:rsidP="00B9061B">
            <w:pPr>
              <w:pStyle w:val="bp"/>
              <w:spacing w:before="0" w:after="0"/>
            </w:pPr>
            <w:r>
              <w:t>Balance = limit</w:t>
            </w:r>
          </w:p>
        </w:tc>
        <w:tc>
          <w:tcPr>
            <w:tcW w:w="1916" w:type="dxa"/>
            <w:shd w:val="clear" w:color="auto" w:fill="auto"/>
          </w:tcPr>
          <w:p w:rsidR="00B94D86" w:rsidRDefault="00013B23" w:rsidP="00572CE5">
            <w:pPr>
              <w:pStyle w:val="bp"/>
              <w:spacing w:before="0" w:after="0"/>
            </w:pPr>
            <w:r>
              <w:t>N</w:t>
            </w:r>
          </w:p>
        </w:tc>
        <w:tc>
          <w:tcPr>
            <w:tcW w:w="2153" w:type="dxa"/>
            <w:shd w:val="clear" w:color="auto" w:fill="auto"/>
          </w:tcPr>
          <w:p w:rsidR="00B94D86" w:rsidRPr="00166B79" w:rsidRDefault="00013B2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9F3" w:rsidRDefault="006469F3">
      <w:r>
        <w:separator/>
      </w:r>
    </w:p>
  </w:endnote>
  <w:endnote w:type="continuationSeparator" w:id="0">
    <w:p w:rsidR="006469F3" w:rsidRDefault="0064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390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B390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9F3" w:rsidRDefault="006469F3">
      <w:r>
        <w:separator/>
      </w:r>
    </w:p>
  </w:footnote>
  <w:footnote w:type="continuationSeparator" w:id="0">
    <w:p w:rsidR="006469F3" w:rsidRDefault="00646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B6BEB" w:rsidP="00013B23">
          <w:r>
            <w:t>&lt;</w:t>
          </w:r>
          <w:r w:rsidR="00013B23">
            <w:t>betting limit</w:t>
          </w:r>
          <w:r w:rsidR="00A37650">
            <w:t>&gt;</w:t>
          </w:r>
        </w:p>
      </w:tc>
      <w:tc>
        <w:tcPr>
          <w:tcW w:w="3179" w:type="dxa"/>
        </w:tcPr>
        <w:p w:rsidR="00A37650" w:rsidRDefault="00FB6BEB" w:rsidP="00B71A35">
          <w:r>
            <w:t xml:space="preserve">  Date:  &lt;11/10/15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3919"/>
    <w:multiLevelType w:val="hybridMultilevel"/>
    <w:tmpl w:val="675EF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9F2AB9"/>
    <w:multiLevelType w:val="hybridMultilevel"/>
    <w:tmpl w:val="893C2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75552"/>
    <w:multiLevelType w:val="hybridMultilevel"/>
    <w:tmpl w:val="5AF60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316622A"/>
    <w:multiLevelType w:val="hybridMultilevel"/>
    <w:tmpl w:val="87100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13"/>
  </w:num>
  <w:num w:numId="5">
    <w:abstractNumId w:val="21"/>
  </w:num>
  <w:num w:numId="6">
    <w:abstractNumId w:val="20"/>
  </w:num>
  <w:num w:numId="7">
    <w:abstractNumId w:val="8"/>
  </w:num>
  <w:num w:numId="8">
    <w:abstractNumId w:val="19"/>
  </w:num>
  <w:num w:numId="9">
    <w:abstractNumId w:val="24"/>
  </w:num>
  <w:num w:numId="10">
    <w:abstractNumId w:val="1"/>
  </w:num>
  <w:num w:numId="11">
    <w:abstractNumId w:val="3"/>
  </w:num>
  <w:num w:numId="12">
    <w:abstractNumId w:val="31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6"/>
  </w:num>
  <w:num w:numId="25">
    <w:abstractNumId w:val="2"/>
  </w:num>
  <w:num w:numId="26">
    <w:abstractNumId w:val="22"/>
  </w:num>
  <w:num w:numId="27">
    <w:abstractNumId w:val="30"/>
  </w:num>
  <w:num w:numId="28">
    <w:abstractNumId w:val="18"/>
  </w:num>
  <w:num w:numId="29">
    <w:abstractNumId w:val="29"/>
  </w:num>
  <w:num w:numId="30">
    <w:abstractNumId w:val="10"/>
  </w:num>
  <w:num w:numId="31">
    <w:abstractNumId w:val="11"/>
  </w:num>
  <w:num w:numId="32">
    <w:abstractNumId w:val="12"/>
  </w:num>
  <w:num w:numId="33">
    <w:abstractNumId w:val="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3B2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6B79"/>
    <w:rsid w:val="00181694"/>
    <w:rsid w:val="0018240E"/>
    <w:rsid w:val="00191D64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B3904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4061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469F3"/>
    <w:rsid w:val="00683635"/>
    <w:rsid w:val="006B5D41"/>
    <w:rsid w:val="006B5EF6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7DA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56F3"/>
    <w:rsid w:val="00B9061B"/>
    <w:rsid w:val="00B94D86"/>
    <w:rsid w:val="00BA717F"/>
    <w:rsid w:val="00BE784F"/>
    <w:rsid w:val="00C05D0A"/>
    <w:rsid w:val="00C070A0"/>
    <w:rsid w:val="00C07137"/>
    <w:rsid w:val="00C074E2"/>
    <w:rsid w:val="00C229AB"/>
    <w:rsid w:val="00C25E99"/>
    <w:rsid w:val="00C26541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7781F"/>
    <w:rsid w:val="00F909B2"/>
    <w:rsid w:val="00FB6BEB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03F1A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Sam Mcgann</cp:lastModifiedBy>
  <cp:revision>3</cp:revision>
  <cp:lastPrinted>2003-10-05T22:49:00Z</cp:lastPrinted>
  <dcterms:created xsi:type="dcterms:W3CDTF">2015-10-12T06:59:00Z</dcterms:created>
  <dcterms:modified xsi:type="dcterms:W3CDTF">2015-10-12T07:10:00Z</dcterms:modified>
</cp:coreProperties>
</file>